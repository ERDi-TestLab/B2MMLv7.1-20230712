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5C833" w14:textId="77777777" w:rsidR="00B21930" w:rsidRDefault="00B21930" w:rsidP="00B21930">
      <w:pPr>
        <w:pStyle w:val="Title"/>
        <w:suppressAutoHyphens/>
        <w:spacing w:line="240" w:lineRule="auto"/>
        <w:jc w:val="right"/>
        <w:rPr>
          <w:sz w:val="56"/>
        </w:rPr>
      </w:pPr>
      <w:r>
        <w:rPr>
          <w:noProof/>
        </w:rPr>
        <w:drawing>
          <wp:inline distT="0" distB="0" distL="0" distR="0" wp14:anchorId="50061012" wp14:editId="13A35D48">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14:paraId="423DFFB4" w14:textId="5E233FAA"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r w:rsidR="007D0A2F">
        <w:rPr>
          <w:rFonts w:ascii="Calibri" w:eastAsia="ヒラギノ角ゴ Pro W3" w:hAnsi="Calibri"/>
          <w:color w:val="000000"/>
          <w:sz w:val="56"/>
        </w:rPr>
        <w:t>t</w:t>
      </w:r>
      <w:r w:rsidRPr="00B21930">
        <w:rPr>
          <w:rFonts w:ascii="Calibri" w:eastAsia="ヒラギノ角ゴ Pro W3" w:hAnsi="Calibri"/>
          <w:color w:val="000000"/>
          <w:sz w:val="56"/>
        </w:rPr>
        <w:t xml:space="preserve">o Manufacturing </w:t>
      </w:r>
      <w:r w:rsidRPr="00B21930">
        <w:rPr>
          <w:rFonts w:ascii="Calibri" w:eastAsia="ヒラギノ角ゴ Pro W3" w:hAnsi="Calibri"/>
          <w:color w:val="000000"/>
          <w:sz w:val="56"/>
        </w:rPr>
        <w:br/>
        <w:t>Markup Language</w:t>
      </w:r>
    </w:p>
    <w:p w14:paraId="5F87788D" w14:textId="52D6D1F7"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56096C">
        <w:rPr>
          <w:sz w:val="56"/>
        </w:rPr>
        <w:t>B2MML-JSON V0700 Documentation</w:t>
      </w:r>
      <w:r w:rsidRPr="009F7882">
        <w:rPr>
          <w:sz w:val="56"/>
        </w:rPr>
        <w:fldChar w:fldCharType="end"/>
      </w:r>
    </w:p>
    <w:p w14:paraId="6B28A318" w14:textId="789CEB53"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56096C">
        <w:rPr>
          <w:sz w:val="56"/>
        </w:rPr>
        <w:t>Version 0700 - November 2020</w:t>
      </w:r>
      <w:r>
        <w:rPr>
          <w:sz w:val="56"/>
        </w:rPr>
        <w:fldChar w:fldCharType="end"/>
      </w:r>
    </w:p>
    <w:p w14:paraId="1105C2D0" w14:textId="1972816A"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56096C">
        <w:rPr>
          <w:sz w:val="56"/>
        </w:rPr>
        <w:t>B2MML-JSON Doc</w:t>
      </w:r>
      <w:r>
        <w:rPr>
          <w:sz w:val="56"/>
        </w:rPr>
        <w:fldChar w:fldCharType="end"/>
      </w:r>
    </w:p>
    <w:p w14:paraId="250F590A" w14:textId="77777777" w:rsidR="002A2B8E" w:rsidRPr="00BE017C" w:rsidRDefault="002A2B8E" w:rsidP="002A2B8E">
      <w:pPr>
        <w:pStyle w:val="Body"/>
      </w:pPr>
    </w:p>
    <w:p w14:paraId="58D7A64E" w14:textId="77777777"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14:paraId="6413D7B9" w14:textId="77777777"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14:paraId="6847C8CB" w14:textId="77777777" w:rsidR="003E75F1" w:rsidRDefault="003E75F1" w:rsidP="003E75F1"/>
    <w:p w14:paraId="24EF05DD" w14:textId="77777777" w:rsidR="003E75F1" w:rsidRDefault="003E75F1" w:rsidP="003E75F1">
      <w:pPr>
        <w:ind w:left="720"/>
      </w:pPr>
    </w:p>
    <w:p w14:paraId="00C0BB44" w14:textId="73F200F0"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w:t>
      </w:r>
      <w:r w:rsidR="007D0A2F">
        <w:rPr>
          <w:rFonts w:cs="Arial"/>
        </w:rPr>
        <w:t>20</w:t>
      </w:r>
      <w:r w:rsidRPr="003E75F1">
        <w:rPr>
          <w:rFonts w:cs="Arial"/>
        </w:rPr>
        <w:t xml:space="preserve"> MESA International </w:t>
      </w:r>
    </w:p>
    <w:p w14:paraId="7CDCDA38"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14:paraId="3FAC913A"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14:paraId="5A4C3F40"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14:paraId="3A236AA5"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14:paraId="7BBF0119"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In no event shall MESA International, its members, or any third party be liable for any costs, expenses, losses, </w:t>
      </w:r>
      <w:proofErr w:type="gramStart"/>
      <w:r w:rsidRPr="003E75F1">
        <w:rPr>
          <w:rFonts w:cs="Arial"/>
        </w:rPr>
        <w:t>damages</w:t>
      </w:r>
      <w:proofErr w:type="gramEnd"/>
      <w:r w:rsidRPr="003E75F1">
        <w:rPr>
          <w:rFonts w:cs="Arial"/>
        </w:rPr>
        <w:t xml:space="preserve"> or injuries incurred by use of the Work or as a result of this agreement.</w:t>
      </w:r>
    </w:p>
    <w:p w14:paraId="699A0F05" w14:textId="77777777" w:rsidR="003E75F1" w:rsidRPr="003E75F1" w:rsidRDefault="003E75F1" w:rsidP="003E75F1">
      <w:pPr>
        <w:autoSpaceDE w:val="0"/>
        <w:autoSpaceDN w:val="0"/>
        <w:adjustRightInd w:val="0"/>
        <w:rPr>
          <w:rFonts w:cs="Arial"/>
        </w:rPr>
      </w:pPr>
    </w:p>
    <w:p w14:paraId="563F253B" w14:textId="49168890" w:rsidR="003E75F1" w:rsidRPr="003E75F1" w:rsidRDefault="003E75F1" w:rsidP="003E75F1">
      <w:pPr>
        <w:autoSpaceDE w:val="0"/>
        <w:autoSpaceDN w:val="0"/>
        <w:adjustRightInd w:val="0"/>
        <w:rPr>
          <w:rFonts w:cs="Arial"/>
        </w:rPr>
      </w:pPr>
      <w:r w:rsidRPr="003E75F1">
        <w:rPr>
          <w:rFonts w:cs="Arial"/>
        </w:rPr>
        <w:t xml:space="preserve">Material from ANSI/ISA-88 and ANSI/ISA-95 series of standards used with permission of ISA - The </w:t>
      </w:r>
      <w:r w:rsidR="005536A0">
        <w:rPr>
          <w:rFonts w:cs="Arial"/>
        </w:rPr>
        <w:t xml:space="preserve">International </w:t>
      </w:r>
      <w:r w:rsidRPr="003E75F1">
        <w:rPr>
          <w:rFonts w:cs="Arial"/>
        </w:rPr>
        <w:t>Society</w:t>
      </w:r>
      <w:r w:rsidR="005536A0">
        <w:rPr>
          <w:rFonts w:cs="Arial"/>
        </w:rPr>
        <w:t xml:space="preserve"> of Automation</w:t>
      </w:r>
      <w:r w:rsidRPr="003E75F1">
        <w:rPr>
          <w:rFonts w:cs="Arial"/>
        </w:rPr>
        <w:t>, www.isa.org</w:t>
      </w:r>
    </w:p>
    <w:p w14:paraId="10232BEF" w14:textId="237C425F" w:rsidR="006A4972" w:rsidRPr="00031E8E" w:rsidRDefault="003E75F1" w:rsidP="0056096C">
      <w:r>
        <w:rPr>
          <w:rFonts w:cs="Arial"/>
        </w:rPr>
        <w:br w:type="page"/>
      </w:r>
      <w:bookmarkStart w:id="0" w:name="_Toc105748800"/>
    </w:p>
    <w:p w14:paraId="30591EBB" w14:textId="77777777" w:rsidR="006A4972" w:rsidRPr="00031E8E" w:rsidRDefault="006A4972" w:rsidP="006A4972"/>
    <w:p w14:paraId="65FCBA88" w14:textId="5618C351" w:rsidR="006A4972"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Copyright © </w:t>
      </w:r>
      <w:r w:rsidR="003B766F">
        <w:rPr>
          <w:rFonts w:cs="Arial"/>
          <w:sz w:val="18"/>
        </w:rPr>
        <w:t>2020</w:t>
      </w:r>
      <w:r>
        <w:rPr>
          <w:rFonts w:cs="Arial"/>
          <w:sz w:val="18"/>
        </w:rPr>
        <w:t xml:space="preserve"> MESA International </w:t>
      </w:r>
    </w:p>
    <w:p w14:paraId="2B8CE201"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 All Rights Reserved. http://www.</w:t>
      </w:r>
      <w:r>
        <w:rPr>
          <w:rFonts w:cs="Arial"/>
          <w:sz w:val="18"/>
        </w:rPr>
        <w:t>mesa</w:t>
      </w:r>
      <w:r w:rsidRPr="00031E8E">
        <w:rPr>
          <w:rFonts w:cs="Arial"/>
          <w:sz w:val="18"/>
        </w:rPr>
        <w:t>.org</w:t>
      </w:r>
    </w:p>
    <w:p w14:paraId="56C6F7BC"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2A1ACA0E"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This </w:t>
      </w:r>
      <w:r>
        <w:rPr>
          <w:rFonts w:cs="Arial"/>
          <w:sz w:val="18"/>
        </w:rPr>
        <w:t xml:space="preserve">MESA </w:t>
      </w:r>
      <w:r w:rsidRPr="00031E8E">
        <w:rPr>
          <w:rFonts w:cs="Arial"/>
          <w:sz w:val="18"/>
        </w:rPr>
        <w:t xml:space="preserve">Work (including specifications, documents, software, and related items) referred to as the Business </w:t>
      </w:r>
      <w:proofErr w:type="gramStart"/>
      <w:r w:rsidRPr="00031E8E">
        <w:rPr>
          <w:rFonts w:cs="Arial"/>
          <w:sz w:val="18"/>
        </w:rPr>
        <w:t>To</w:t>
      </w:r>
      <w:proofErr w:type="gramEnd"/>
      <w:r w:rsidRPr="00031E8E">
        <w:rPr>
          <w:rFonts w:cs="Arial"/>
          <w:sz w:val="18"/>
        </w:rPr>
        <w:t xml:space="preserve"> Manufacturing Markup Language (B2MML) is provided by the copyright holders under the following license. </w:t>
      </w:r>
    </w:p>
    <w:p w14:paraId="60C63DFF"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30454158"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Permission to use, copy, modify, or redistribute this Work and its documentation, with or without modification, for any purpose and without fee or royalty is hereby granted provided </w:t>
      </w:r>
      <w:r>
        <w:rPr>
          <w:rFonts w:cs="Arial"/>
          <w:sz w:val="18"/>
        </w:rPr>
        <w:t xml:space="preserve">MESA International </w:t>
      </w:r>
      <w:r w:rsidRPr="00031E8E">
        <w:rPr>
          <w:rFonts w:cs="Arial"/>
          <w:sz w:val="18"/>
        </w:rPr>
        <w:t>is acknowledged as the originator of this Work using the following statement:</w:t>
      </w:r>
    </w:p>
    <w:p w14:paraId="6BE8A169"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56852E2E"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"The Business </w:t>
      </w:r>
      <w:proofErr w:type="gramStart"/>
      <w:r w:rsidRPr="00031E8E">
        <w:rPr>
          <w:rFonts w:cs="Arial"/>
          <w:sz w:val="18"/>
        </w:rPr>
        <w:t>To</w:t>
      </w:r>
      <w:proofErr w:type="gramEnd"/>
      <w:r w:rsidRPr="00031E8E">
        <w:rPr>
          <w:rFonts w:cs="Arial"/>
          <w:sz w:val="18"/>
        </w:rPr>
        <w:t xml:space="preserve"> Manufacturing Markup Language (B2MML) is used courtesy of </w:t>
      </w:r>
      <w:r>
        <w:rPr>
          <w:rFonts w:cs="Arial"/>
          <w:sz w:val="18"/>
        </w:rPr>
        <w:t>MESA International</w:t>
      </w:r>
      <w:r w:rsidRPr="00031E8E">
        <w:rPr>
          <w:rFonts w:cs="Arial"/>
          <w:sz w:val="18"/>
        </w:rPr>
        <w:t>."</w:t>
      </w:r>
    </w:p>
    <w:p w14:paraId="4E49906C"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773666C8"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In no event shall </w:t>
      </w:r>
      <w:r>
        <w:rPr>
          <w:rFonts w:cs="Arial"/>
          <w:sz w:val="18"/>
        </w:rPr>
        <w:t>MESA International</w:t>
      </w:r>
      <w:r w:rsidRPr="00031E8E">
        <w:rPr>
          <w:rFonts w:cs="Arial"/>
          <w:sz w:val="18"/>
        </w:rPr>
        <w:t xml:space="preserve">, its members, or any third party be liable for any costs, expenses, losses, </w:t>
      </w:r>
      <w:proofErr w:type="gramStart"/>
      <w:r w:rsidRPr="00031E8E">
        <w:rPr>
          <w:rFonts w:cs="Arial"/>
          <w:sz w:val="18"/>
        </w:rPr>
        <w:t>damages</w:t>
      </w:r>
      <w:proofErr w:type="gramEnd"/>
      <w:r w:rsidRPr="00031E8E">
        <w:rPr>
          <w:rFonts w:cs="Arial"/>
          <w:sz w:val="18"/>
        </w:rPr>
        <w:t xml:space="preserve"> or injuries incurred by use of the Work or as a result of this agreement.</w:t>
      </w:r>
    </w:p>
    <w:p w14:paraId="7D1207E7"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37C635DC" w14:textId="77777777" w:rsidR="006A4972" w:rsidRPr="00031E8E" w:rsidRDefault="006A4972" w:rsidP="006A4972">
      <w:pPr>
        <w:rPr>
          <w:rFonts w:cs="Arial"/>
          <w:sz w:val="18"/>
        </w:rPr>
      </w:pPr>
    </w:p>
    <w:p w14:paraId="4A0D0606" w14:textId="6FEA5C7B" w:rsidR="006A4972" w:rsidRPr="00031E8E" w:rsidRDefault="006A4972" w:rsidP="006A4972">
      <w:pPr>
        <w:autoSpaceDE w:val="0"/>
        <w:autoSpaceDN w:val="0"/>
        <w:adjustRightInd w:val="0"/>
        <w:rPr>
          <w:rFonts w:cs="Arial"/>
          <w:sz w:val="18"/>
        </w:rPr>
      </w:pPr>
      <w:r w:rsidRPr="00031E8E">
        <w:rPr>
          <w:rFonts w:cs="Arial"/>
          <w:sz w:val="18"/>
        </w:rPr>
        <w:t xml:space="preserve">Material from ANSI/ISA-88 and ANSI/ISA-95 series of standards used with permission of </w:t>
      </w:r>
      <w:r w:rsidR="005536A0" w:rsidRPr="00031E8E">
        <w:rPr>
          <w:rFonts w:cs="Arial"/>
          <w:sz w:val="18"/>
        </w:rPr>
        <w:t>ISA -</w:t>
      </w:r>
      <w:r w:rsidRPr="00031E8E">
        <w:rPr>
          <w:rFonts w:cs="Arial"/>
          <w:sz w:val="18"/>
        </w:rPr>
        <w:t xml:space="preserve"> The </w:t>
      </w:r>
      <w:r w:rsidR="005536A0">
        <w:rPr>
          <w:rFonts w:cs="Arial"/>
          <w:sz w:val="18"/>
        </w:rPr>
        <w:t>International Society of Automation</w:t>
      </w:r>
      <w:r w:rsidRPr="00031E8E">
        <w:rPr>
          <w:rFonts w:cs="Arial"/>
          <w:sz w:val="18"/>
        </w:rPr>
        <w:t xml:space="preserve">, </w:t>
      </w:r>
      <w:hyperlink r:id="rId16" w:history="1">
        <w:r w:rsidR="0056096C" w:rsidRPr="009F5D6A">
          <w:rPr>
            <w:rStyle w:val="Hyperlink"/>
            <w:rFonts w:cs="Arial"/>
            <w:sz w:val="18"/>
          </w:rPr>
          <w:t>www.isa.org</w:t>
        </w:r>
      </w:hyperlink>
      <w:r w:rsidR="0056096C">
        <w:rPr>
          <w:rFonts w:cs="Arial"/>
          <w:sz w:val="18"/>
        </w:rPr>
        <w:t xml:space="preserve"> </w:t>
      </w:r>
    </w:p>
    <w:p w14:paraId="70ACEA7F" w14:textId="0292717D" w:rsidR="006A4972" w:rsidRPr="00031E8E" w:rsidRDefault="0056096C" w:rsidP="0022371F">
      <w:pPr>
        <w:pStyle w:val="Heading1"/>
      </w:pPr>
      <w:bookmarkStart w:id="1" w:name="_Toc55462100"/>
      <w:r>
        <w:t>JSON Scema</w:t>
      </w:r>
      <w:bookmarkEnd w:id="1"/>
    </w:p>
    <w:p w14:paraId="118C22AF" w14:textId="33BFD25F" w:rsidR="0056096C" w:rsidRDefault="0056096C" w:rsidP="006A4972">
      <w:r>
        <w:t xml:space="preserve">The JSON schema (see </w:t>
      </w:r>
      <w:hyperlink r:id="rId17" w:history="1">
        <w:r w:rsidRPr="009F5D6A">
          <w:rPr>
            <w:rStyle w:val="Hyperlink"/>
          </w:rPr>
          <w:t>json-schema.org</w:t>
        </w:r>
      </w:hyperlink>
      <w:r>
        <w:t xml:space="preserve"> for a full definition of JSON schemas) of B2MML and </w:t>
      </w:r>
      <w:proofErr w:type="spellStart"/>
      <w:r>
        <w:t>BatchML</w:t>
      </w:r>
      <w:proofErr w:type="spellEnd"/>
      <w:r>
        <w:t xml:space="preserve"> was generated using XMLSpy-2021 from the AllSchemas.xsd file.   </w:t>
      </w:r>
    </w:p>
    <w:p w14:paraId="4962EED4" w14:textId="737128DC" w:rsidR="0056096C" w:rsidRDefault="0056096C" w:rsidP="006A4972"/>
    <w:p w14:paraId="573964B3" w14:textId="170C535A" w:rsidR="0056096C" w:rsidRDefault="0056096C" w:rsidP="006A4972">
      <w:r>
        <w:t xml:space="preserve">There has been no checking of this file. There has been no testing of this file. It is intended for distribution to aid in checking the use of JSON in place of XML for data exchanges.  </w:t>
      </w:r>
    </w:p>
    <w:p w14:paraId="4EE66362" w14:textId="777F8F93" w:rsidR="0056096C" w:rsidRDefault="0056096C" w:rsidP="006A4972"/>
    <w:p w14:paraId="73B3E699" w14:textId="38ACC1AE" w:rsidR="0056096C" w:rsidRDefault="0056096C" w:rsidP="006A4972">
      <w:r>
        <w:t xml:space="preserve">If any errors or problems are discovered in the use or the format, then issues should be raised on the GitHub site.  </w:t>
      </w:r>
    </w:p>
    <w:bookmarkEnd w:id="0"/>
    <w:p w14:paraId="2FF7F437" w14:textId="77777777" w:rsidR="0056096C" w:rsidRDefault="0056096C" w:rsidP="006A4972"/>
    <w:sectPr w:rsidR="0056096C" w:rsidSect="00625FAF">
      <w:headerReference w:type="first" r:id="rId18"/>
      <w:footerReference w:type="first" r:id="rId19"/>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3CC48" w14:textId="77777777" w:rsidR="00990596" w:rsidRDefault="00990596">
      <w:r>
        <w:separator/>
      </w:r>
    </w:p>
  </w:endnote>
  <w:endnote w:type="continuationSeparator" w:id="0">
    <w:p w14:paraId="34841842" w14:textId="77777777" w:rsidR="00990596" w:rsidRDefault="0099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altName w:val="DokChampa"/>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6CBD0" w14:textId="77777777" w:rsidR="001866EF" w:rsidRDefault="001866EF">
    <w:pPr>
      <w:pStyle w:val="Footer"/>
    </w:pPr>
    <w:r>
      <w:t>Organization Name</w:t>
    </w:r>
    <w:r>
      <w:tab/>
      <w:t>Proposal Title</w:t>
    </w:r>
  </w:p>
  <w:p w14:paraId="4645C84C" w14:textId="77777777" w:rsidR="001866EF" w:rsidRDefault="001866EF">
    <w:pPr>
      <w:pStyle w:val="FooterPageNumbers"/>
    </w:pPr>
    <w:r>
      <w:rPr>
        <w:noProof/>
      </w:rPr>
      <mc:AlternateContent>
        <mc:Choice Requires="wps">
          <w:drawing>
            <wp:inline distT="0" distB="0" distL="0" distR="0" wp14:anchorId="7ACE43A4" wp14:editId="5605D9FF">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50EB1DB"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" strokecolor="#33521d" strokeweight=".5pt">
              <v:stroke joinstyle="miter"/>
              <w10:anchorlock/>
            </v:line>
          </w:pict>
        </mc:Fallback>
      </mc:AlternateContent>
    </w:r>
  </w:p>
  <w:p w14:paraId="7E21EE5D" w14:textId="77777777" w:rsidR="001866EF" w:rsidRDefault="001866EF">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FD43C" w14:textId="77777777" w:rsidR="001866EF" w:rsidRDefault="001866EF">
    <w:pPr>
      <w:pStyle w:val="Footer"/>
    </w:pPr>
    <w:r>
      <w:t>Organization Name</w:t>
    </w:r>
    <w:r>
      <w:tab/>
      <w:t>Proposal Title</w:t>
    </w:r>
  </w:p>
  <w:p w14:paraId="525DB6EC" w14:textId="77777777" w:rsidR="001866EF" w:rsidRDefault="001866EF">
    <w:pPr>
      <w:pStyle w:val="FooterPageNumbers"/>
    </w:pPr>
    <w:r>
      <w:rPr>
        <w:noProof/>
      </w:rPr>
      <mc:AlternateContent>
        <mc:Choice Requires="wps">
          <w:drawing>
            <wp:inline distT="0" distB="0" distL="0" distR="0" wp14:anchorId="3988E95F" wp14:editId="546DC444">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295F154"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" strokecolor="#33521d" strokeweight=".5pt">
              <v:stroke joinstyle="miter"/>
              <w10:anchorlock/>
            </v:line>
          </w:pict>
        </mc:Fallback>
      </mc:AlternateContent>
    </w:r>
  </w:p>
  <w:p w14:paraId="703F4D41" w14:textId="77777777" w:rsidR="001866EF" w:rsidRDefault="001866EF">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058A5" w14:textId="614BB3BF" w:rsidR="001866EF" w:rsidRDefault="001866EF">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5012A" w14:textId="77777777" w:rsidR="001866EF" w:rsidRDefault="001866EF">
    <w:r>
      <w:rPr>
        <w:noProof/>
      </w:rPr>
      <mc:AlternateContent>
        <mc:Choice Requires="wps">
          <w:drawing>
            <wp:anchor distT="0" distB="0" distL="114300" distR="114300" simplePos="0" relativeHeight="251661312" behindDoc="0" locked="0" layoutInCell="1" allowOverlap="1" wp14:anchorId="7B7003D3" wp14:editId="6C65704B">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A4C8D34" w14:textId="77777777" w:rsidR="001866EF" w:rsidRDefault="001866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003D3" id="_x0000_t202" coordsize="21600,21600" o:spt="202" path="m,l,21600r21600,l21600,xe">
              <v:stroke joinstyle="miter"/>
              <v:path gradientshapeok="t" o:connecttype="rect"/>
            </v:shapetype>
            <v:shape id="Text Box 69" o:spid="_x0000_s1026"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">
              <v:textbox>
                <w:txbxContent>
                  <w:p w14:paraId="3A4C8D34" w14:textId="77777777" w:rsidR="001866EF" w:rsidRDefault="001866EF"/>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3C12726" wp14:editId="0A91DE51">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033F51A" w14:textId="77777777" w:rsidR="001866EF" w:rsidRDefault="001866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12726" id="Text Box 70" o:spid="_x0000_s1027" type="#_x0000_t202" style="position:absolute;margin-left:0;margin-top:0;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oaJQIAAFcEAAAOAAAAZHJzL2Uyb0RvYy54bWysVNtu2zAMfR+wfxD0vtjJkrUz4hRdugwD&#10;ugvQ7gNkWbaFyaJGKbG7rx8lp2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rHxw59+KCgZ3FTciTlE7g43Pow&#10;uT66xFgejK532ph0wLbaGmQHQV2yS1/K/5mbsWyg6KvFaqr/rxB5+v4E0etA7W50X/LLk5MoImvv&#10;bZ2aMQhtpj1VZ+yRxsjcxGEYqzEJljiOrFZQPxCvCFN30zTSpgP8ydlAnV1y/2MvUHFmPlrSJtFH&#10;o5AOy9XFgmjFc0t1bhFWElTJA2fTdhum8dk71G1HkaZusHBNejY6cf2U1TF96t6k1nHS4nicn5PX&#10;0/9g8ws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coZKGiUCAABXBAAADgAAAAAAAAAAAAAAAAAuAgAAZHJzL2Uyb0RvYy54bWxQ&#10;SwECLQAUAAYACAAAACEAAlhJ0tkAAAAFAQAADwAAAAAAAAAAAAAAAAB/BAAAZHJzL2Rvd25yZXYu&#10;eG1sUEsFBgAAAAAEAAQA8wAAAIUFAAAAAA==&#10;">
              <v:textbox>
                <w:txbxContent>
                  <w:p w14:paraId="0033F51A" w14:textId="77777777" w:rsidR="001866EF" w:rsidRDefault="001866E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89591" w14:textId="77777777" w:rsidR="00990596" w:rsidRDefault="00990596">
      <w:r>
        <w:separator/>
      </w:r>
    </w:p>
  </w:footnote>
  <w:footnote w:type="continuationSeparator" w:id="0">
    <w:p w14:paraId="0BDDB4F1" w14:textId="77777777" w:rsidR="00990596" w:rsidRDefault="00990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15A81" w14:textId="77777777" w:rsidR="001866EF" w:rsidRDefault="001866EF">
    <w:pPr>
      <w:pStyle w:val="Caption"/>
      <w:rPr>
        <w:rFonts w:ascii="Times New Roman" w:eastAsia="Times New Roman" w:hAnsi="Times New Roman"/>
        <w:b w:val="0"/>
        <w:noProof/>
        <w:color w:val="auto"/>
        <w:sz w:val="20"/>
      </w:rPr>
    </w:pPr>
    <w:r>
      <w:rPr>
        <w:noProof/>
      </w:rPr>
      <w:drawing>
        <wp:anchor distT="0" distB="0" distL="114300" distR="114300" simplePos="0" relativeHeight="251659264" behindDoc="1" locked="0" layoutInCell="1" allowOverlap="1" wp14:anchorId="120F4DFB" wp14:editId="02838E9D">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85F54" w14:textId="77777777" w:rsidR="001866EF" w:rsidRDefault="001866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108F9"/>
    <w:multiLevelType w:val="hybridMultilevel"/>
    <w:tmpl w:val="E02EE0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0659EE"/>
    <w:multiLevelType w:val="hybridMultilevel"/>
    <w:tmpl w:val="7B7230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D433A7"/>
    <w:multiLevelType w:val="hybridMultilevel"/>
    <w:tmpl w:val="859C56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297472"/>
    <w:multiLevelType w:val="hybridMultilevel"/>
    <w:tmpl w:val="3386FE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6A43EE5"/>
    <w:multiLevelType w:val="hybridMultilevel"/>
    <w:tmpl w:val="14E86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E454F5"/>
    <w:multiLevelType w:val="hybridMultilevel"/>
    <w:tmpl w:val="FE9A12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62CB3"/>
    <w:multiLevelType w:val="hybridMultilevel"/>
    <w:tmpl w:val="F10A9A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BC44669"/>
    <w:multiLevelType w:val="hybridMultilevel"/>
    <w:tmpl w:val="BAD6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21150"/>
    <w:multiLevelType w:val="hybridMultilevel"/>
    <w:tmpl w:val="BED220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EE2540F"/>
    <w:multiLevelType w:val="hybridMultilevel"/>
    <w:tmpl w:val="F7E24F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3B38D6"/>
    <w:multiLevelType w:val="hybridMultilevel"/>
    <w:tmpl w:val="2FE82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56227"/>
    <w:multiLevelType w:val="hybridMultilevel"/>
    <w:tmpl w:val="87B0039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5734272"/>
    <w:multiLevelType w:val="hybridMultilevel"/>
    <w:tmpl w:val="83ACF9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72B3D79"/>
    <w:multiLevelType w:val="hybridMultilevel"/>
    <w:tmpl w:val="F0F23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770686"/>
    <w:multiLevelType w:val="hybridMultilevel"/>
    <w:tmpl w:val="00FA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60A52"/>
    <w:multiLevelType w:val="hybridMultilevel"/>
    <w:tmpl w:val="2092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C1553"/>
    <w:multiLevelType w:val="hybridMultilevel"/>
    <w:tmpl w:val="841463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CD0DE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3F00C38"/>
    <w:multiLevelType w:val="hybridMultilevel"/>
    <w:tmpl w:val="EDE06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5825492"/>
    <w:multiLevelType w:val="hybridMultilevel"/>
    <w:tmpl w:val="4ACAA2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8A402F1"/>
    <w:multiLevelType w:val="hybridMultilevel"/>
    <w:tmpl w:val="FD0C6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9569BB"/>
    <w:multiLevelType w:val="hybridMultilevel"/>
    <w:tmpl w:val="0EEC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B7850"/>
    <w:multiLevelType w:val="hybridMultilevel"/>
    <w:tmpl w:val="E318BF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E116C9"/>
    <w:multiLevelType w:val="hybridMultilevel"/>
    <w:tmpl w:val="C61838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BD4A70"/>
    <w:multiLevelType w:val="hybridMultilevel"/>
    <w:tmpl w:val="F9C0FC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14D5F09"/>
    <w:multiLevelType w:val="hybridMultilevel"/>
    <w:tmpl w:val="473AD6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34E4260"/>
    <w:multiLevelType w:val="hybridMultilevel"/>
    <w:tmpl w:val="FCE8EDE0"/>
    <w:lvl w:ilvl="0" w:tplc="0409000F">
      <w:start w:val="1"/>
      <w:numFmt w:val="decimal"/>
      <w:lvlText w:val="%1."/>
      <w:lvlJc w:val="left"/>
      <w:pPr>
        <w:tabs>
          <w:tab w:val="num" w:pos="720"/>
        </w:tabs>
        <w:ind w:left="720" w:hanging="360"/>
      </w:pPr>
    </w:lvl>
    <w:lvl w:ilvl="1" w:tplc="27E2655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4884905"/>
    <w:multiLevelType w:val="hybridMultilevel"/>
    <w:tmpl w:val="35A455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A571CB4"/>
    <w:multiLevelType w:val="hybridMultilevel"/>
    <w:tmpl w:val="A9862CC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8"/>
  </w:num>
  <w:num w:numId="3">
    <w:abstractNumId w:val="2"/>
  </w:num>
  <w:num w:numId="4">
    <w:abstractNumId w:val="9"/>
  </w:num>
  <w:num w:numId="5">
    <w:abstractNumId w:val="18"/>
  </w:num>
  <w:num w:numId="6">
    <w:abstractNumId w:val="27"/>
  </w:num>
  <w:num w:numId="7">
    <w:abstractNumId w:val="6"/>
  </w:num>
  <w:num w:numId="8">
    <w:abstractNumId w:val="3"/>
  </w:num>
  <w:num w:numId="9">
    <w:abstractNumId w:val="26"/>
  </w:num>
  <w:num w:numId="10">
    <w:abstractNumId w:val="16"/>
  </w:num>
  <w:num w:numId="11">
    <w:abstractNumId w:val="19"/>
  </w:num>
  <w:num w:numId="12">
    <w:abstractNumId w:val="22"/>
  </w:num>
  <w:num w:numId="13">
    <w:abstractNumId w:val="13"/>
  </w:num>
  <w:num w:numId="14">
    <w:abstractNumId w:val="10"/>
  </w:num>
  <w:num w:numId="15">
    <w:abstractNumId w:val="15"/>
  </w:num>
  <w:num w:numId="16">
    <w:abstractNumId w:val="7"/>
  </w:num>
  <w:num w:numId="17">
    <w:abstractNumId w:val="14"/>
  </w:num>
  <w:num w:numId="18">
    <w:abstractNumId w:val="4"/>
  </w:num>
  <w:num w:numId="19">
    <w:abstractNumId w:val="23"/>
  </w:num>
  <w:num w:numId="20">
    <w:abstractNumId w:val="29"/>
  </w:num>
  <w:num w:numId="21">
    <w:abstractNumId w:val="12"/>
  </w:num>
  <w:num w:numId="22">
    <w:abstractNumId w:val="28"/>
  </w:num>
  <w:num w:numId="23">
    <w:abstractNumId w:val="24"/>
  </w:num>
  <w:num w:numId="24">
    <w:abstractNumId w:val="5"/>
  </w:num>
  <w:num w:numId="25">
    <w:abstractNumId w:val="1"/>
  </w:num>
  <w:num w:numId="26">
    <w:abstractNumId w:val="11"/>
  </w:num>
  <w:num w:numId="27">
    <w:abstractNumId w:val="0"/>
  </w:num>
  <w:num w:numId="28">
    <w:abstractNumId w:val="20"/>
  </w:num>
  <w:num w:numId="29">
    <w:abstractNumId w:val="17"/>
  </w:num>
  <w:num w:numId="30">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386"/>
    <w:rsid w:val="00000F04"/>
    <w:rsid w:val="0001347A"/>
    <w:rsid w:val="000206B0"/>
    <w:rsid w:val="00054AEB"/>
    <w:rsid w:val="00060984"/>
    <w:rsid w:val="000661B8"/>
    <w:rsid w:val="0006776D"/>
    <w:rsid w:val="00070930"/>
    <w:rsid w:val="000747DD"/>
    <w:rsid w:val="00080681"/>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4800"/>
    <w:rsid w:val="0015578E"/>
    <w:rsid w:val="001565B6"/>
    <w:rsid w:val="00157C76"/>
    <w:rsid w:val="00163E1B"/>
    <w:rsid w:val="0017037C"/>
    <w:rsid w:val="00174200"/>
    <w:rsid w:val="00176806"/>
    <w:rsid w:val="00182045"/>
    <w:rsid w:val="001866EF"/>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2371F"/>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773"/>
    <w:rsid w:val="002F3CF9"/>
    <w:rsid w:val="0030679F"/>
    <w:rsid w:val="00306839"/>
    <w:rsid w:val="003105E5"/>
    <w:rsid w:val="0031645F"/>
    <w:rsid w:val="00330B3A"/>
    <w:rsid w:val="00332489"/>
    <w:rsid w:val="0034026D"/>
    <w:rsid w:val="0034417F"/>
    <w:rsid w:val="003453EA"/>
    <w:rsid w:val="00351A17"/>
    <w:rsid w:val="0035327F"/>
    <w:rsid w:val="00364E79"/>
    <w:rsid w:val="003717D8"/>
    <w:rsid w:val="00376B05"/>
    <w:rsid w:val="00380F1C"/>
    <w:rsid w:val="0038380F"/>
    <w:rsid w:val="00384CBE"/>
    <w:rsid w:val="00393D1E"/>
    <w:rsid w:val="003A06B7"/>
    <w:rsid w:val="003A0BCF"/>
    <w:rsid w:val="003A2344"/>
    <w:rsid w:val="003B0F01"/>
    <w:rsid w:val="003B5287"/>
    <w:rsid w:val="003B603D"/>
    <w:rsid w:val="003B766F"/>
    <w:rsid w:val="003C3EA0"/>
    <w:rsid w:val="003E4482"/>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36A0"/>
    <w:rsid w:val="0055496C"/>
    <w:rsid w:val="0056096C"/>
    <w:rsid w:val="00570EC4"/>
    <w:rsid w:val="00577610"/>
    <w:rsid w:val="0057795B"/>
    <w:rsid w:val="00580823"/>
    <w:rsid w:val="005834CC"/>
    <w:rsid w:val="00587DF6"/>
    <w:rsid w:val="005A04B1"/>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1537"/>
    <w:rsid w:val="006446A9"/>
    <w:rsid w:val="00646C54"/>
    <w:rsid w:val="00647433"/>
    <w:rsid w:val="00655ECE"/>
    <w:rsid w:val="00657C17"/>
    <w:rsid w:val="00673E22"/>
    <w:rsid w:val="006754B7"/>
    <w:rsid w:val="00682A0D"/>
    <w:rsid w:val="006A13E7"/>
    <w:rsid w:val="006A4972"/>
    <w:rsid w:val="006A7D00"/>
    <w:rsid w:val="006B2D17"/>
    <w:rsid w:val="006B4352"/>
    <w:rsid w:val="006C47EB"/>
    <w:rsid w:val="006D138A"/>
    <w:rsid w:val="006D3017"/>
    <w:rsid w:val="006D32D1"/>
    <w:rsid w:val="006E1A16"/>
    <w:rsid w:val="006E225C"/>
    <w:rsid w:val="006E4260"/>
    <w:rsid w:val="006F350A"/>
    <w:rsid w:val="006F39F8"/>
    <w:rsid w:val="00700386"/>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75F91"/>
    <w:rsid w:val="00780D8B"/>
    <w:rsid w:val="00781BC0"/>
    <w:rsid w:val="00781D38"/>
    <w:rsid w:val="00782DA4"/>
    <w:rsid w:val="00787998"/>
    <w:rsid w:val="0079303F"/>
    <w:rsid w:val="007936F5"/>
    <w:rsid w:val="00794328"/>
    <w:rsid w:val="007972E9"/>
    <w:rsid w:val="007A0817"/>
    <w:rsid w:val="007B2629"/>
    <w:rsid w:val="007B4F43"/>
    <w:rsid w:val="007B6F98"/>
    <w:rsid w:val="007C0E08"/>
    <w:rsid w:val="007C3626"/>
    <w:rsid w:val="007C6EF7"/>
    <w:rsid w:val="007C6F90"/>
    <w:rsid w:val="007D0A2F"/>
    <w:rsid w:val="007D7112"/>
    <w:rsid w:val="007E42D0"/>
    <w:rsid w:val="007F1322"/>
    <w:rsid w:val="0080403E"/>
    <w:rsid w:val="00810601"/>
    <w:rsid w:val="00830BA4"/>
    <w:rsid w:val="00833B6F"/>
    <w:rsid w:val="00836844"/>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00FE"/>
    <w:rsid w:val="009256C5"/>
    <w:rsid w:val="00926E21"/>
    <w:rsid w:val="00942940"/>
    <w:rsid w:val="00944A7E"/>
    <w:rsid w:val="009470E6"/>
    <w:rsid w:val="0095551A"/>
    <w:rsid w:val="009578A4"/>
    <w:rsid w:val="009604F7"/>
    <w:rsid w:val="00967BD4"/>
    <w:rsid w:val="0098518A"/>
    <w:rsid w:val="00986F83"/>
    <w:rsid w:val="00990596"/>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25B85"/>
    <w:rsid w:val="00A32A89"/>
    <w:rsid w:val="00A34FAC"/>
    <w:rsid w:val="00A3584A"/>
    <w:rsid w:val="00A37B1C"/>
    <w:rsid w:val="00A42CEA"/>
    <w:rsid w:val="00A44340"/>
    <w:rsid w:val="00A476E9"/>
    <w:rsid w:val="00A47E6E"/>
    <w:rsid w:val="00A50033"/>
    <w:rsid w:val="00A669CE"/>
    <w:rsid w:val="00A71BA3"/>
    <w:rsid w:val="00A72489"/>
    <w:rsid w:val="00A73D91"/>
    <w:rsid w:val="00A77F74"/>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4287"/>
    <w:rsid w:val="00B35E3A"/>
    <w:rsid w:val="00B4000B"/>
    <w:rsid w:val="00B40DF7"/>
    <w:rsid w:val="00B4278E"/>
    <w:rsid w:val="00B46A8A"/>
    <w:rsid w:val="00B518C8"/>
    <w:rsid w:val="00B53AEA"/>
    <w:rsid w:val="00B617E5"/>
    <w:rsid w:val="00B64594"/>
    <w:rsid w:val="00B65CED"/>
    <w:rsid w:val="00B6726C"/>
    <w:rsid w:val="00B8439D"/>
    <w:rsid w:val="00B862BE"/>
    <w:rsid w:val="00B91EF8"/>
    <w:rsid w:val="00BA738E"/>
    <w:rsid w:val="00BB178E"/>
    <w:rsid w:val="00BB4227"/>
    <w:rsid w:val="00BB4865"/>
    <w:rsid w:val="00BB688F"/>
    <w:rsid w:val="00BB701C"/>
    <w:rsid w:val="00BC21B9"/>
    <w:rsid w:val="00BC3186"/>
    <w:rsid w:val="00BC5782"/>
    <w:rsid w:val="00BE017C"/>
    <w:rsid w:val="00BE288F"/>
    <w:rsid w:val="00BE5902"/>
    <w:rsid w:val="00BF0110"/>
    <w:rsid w:val="00C0380A"/>
    <w:rsid w:val="00C05D3D"/>
    <w:rsid w:val="00C073CF"/>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10B20"/>
    <w:rsid w:val="00E26D6E"/>
    <w:rsid w:val="00E3193B"/>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35AF"/>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1132"/>
    <w:rsid w:val="00FA3840"/>
    <w:rsid w:val="00FA7D60"/>
    <w:rsid w:val="00FC55F6"/>
    <w:rsid w:val="00FC7878"/>
    <w:rsid w:val="00FE3362"/>
    <w:rsid w:val="00FE700A"/>
    <w:rsid w:val="00FF1BF4"/>
    <w:rsid w:val="00FF52FE"/>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4C34C8"/>
  <w15:docId w15:val="{A0DB945C-A819-4E2C-A83A-56CCF84B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4865"/>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numPr>
        <w:numId w:val="29"/>
      </w:numPr>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link w:val="Heading2Char"/>
    <w:qFormat/>
    <w:rsid w:val="00D12D36"/>
    <w:pPr>
      <w:keepNext/>
      <w:numPr>
        <w:ilvl w:val="1"/>
        <w:numId w:val="29"/>
      </w:numPr>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numPr>
        <w:ilvl w:val="2"/>
        <w:numId w:val="29"/>
      </w:numPr>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numPr>
        <w:ilvl w:val="3"/>
        <w:numId w:val="29"/>
      </w:numPr>
      <w:spacing w:before="140" w:line="300" w:lineRule="exact"/>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6A4972"/>
    <w:pPr>
      <w:numPr>
        <w:ilvl w:val="4"/>
        <w:numId w:val="29"/>
      </w:numPr>
      <w:spacing w:before="240"/>
      <w:outlineLvl w:val="4"/>
    </w:pPr>
    <w:rPr>
      <w:rFonts w:ascii="Arial" w:hAnsi="Arial"/>
      <w:b/>
      <w:bCs/>
      <w:i/>
      <w:iCs/>
      <w:sz w:val="26"/>
      <w:szCs w:val="26"/>
    </w:rPr>
  </w:style>
  <w:style w:type="paragraph" w:styleId="Heading6">
    <w:name w:val="heading 6"/>
    <w:basedOn w:val="Normal"/>
    <w:next w:val="Normal"/>
    <w:link w:val="Heading6Char"/>
    <w:qFormat/>
    <w:rsid w:val="006A4972"/>
    <w:pPr>
      <w:numPr>
        <w:ilvl w:val="5"/>
        <w:numId w:val="29"/>
      </w:numPr>
      <w:spacing w:before="240"/>
      <w:outlineLvl w:val="5"/>
    </w:pPr>
    <w:rPr>
      <w:rFonts w:ascii="Times New Roman" w:hAnsi="Times New Roman"/>
      <w:b/>
      <w:bCs/>
      <w:szCs w:val="22"/>
    </w:rPr>
  </w:style>
  <w:style w:type="paragraph" w:styleId="Heading7">
    <w:name w:val="heading 7"/>
    <w:basedOn w:val="Normal"/>
    <w:next w:val="Normal"/>
    <w:link w:val="Heading7Char"/>
    <w:qFormat/>
    <w:rsid w:val="006A4972"/>
    <w:pPr>
      <w:numPr>
        <w:ilvl w:val="6"/>
        <w:numId w:val="29"/>
      </w:numPr>
      <w:spacing w:before="240"/>
      <w:outlineLvl w:val="6"/>
    </w:pPr>
    <w:rPr>
      <w:rFonts w:ascii="Times New Roman" w:hAnsi="Times New Roman"/>
      <w:sz w:val="24"/>
    </w:rPr>
  </w:style>
  <w:style w:type="paragraph" w:styleId="Heading8">
    <w:name w:val="heading 8"/>
    <w:basedOn w:val="Normal"/>
    <w:next w:val="Normal"/>
    <w:link w:val="Heading8Char"/>
    <w:qFormat/>
    <w:rsid w:val="006A4972"/>
    <w:pPr>
      <w:numPr>
        <w:ilvl w:val="7"/>
        <w:numId w:val="29"/>
      </w:numPr>
      <w:spacing w:before="240"/>
      <w:outlineLvl w:val="7"/>
    </w:pPr>
    <w:rPr>
      <w:rFonts w:ascii="Times New Roman" w:hAnsi="Times New Roman"/>
      <w:i/>
      <w:iCs/>
      <w:sz w:val="24"/>
    </w:rPr>
  </w:style>
  <w:style w:type="paragraph" w:styleId="Heading9">
    <w:name w:val="heading 9"/>
    <w:basedOn w:val="Normal"/>
    <w:next w:val="Normal"/>
    <w:link w:val="Heading9Char"/>
    <w:qFormat/>
    <w:rsid w:val="006A4972"/>
    <w:pPr>
      <w:numPr>
        <w:ilvl w:val="8"/>
        <w:numId w:val="29"/>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6A4972"/>
    <w:rPr>
      <w:rFonts w:ascii="Arial" w:hAnsi="Arial"/>
      <w:b/>
      <w:bCs/>
      <w:i/>
      <w:iCs/>
      <w:sz w:val="26"/>
      <w:szCs w:val="26"/>
    </w:rPr>
  </w:style>
  <w:style w:type="character" w:customStyle="1" w:styleId="Heading6Char">
    <w:name w:val="Heading 6 Char"/>
    <w:basedOn w:val="DefaultParagraphFont"/>
    <w:link w:val="Heading6"/>
    <w:rsid w:val="006A4972"/>
    <w:rPr>
      <w:b/>
      <w:bCs/>
      <w:sz w:val="22"/>
      <w:szCs w:val="22"/>
    </w:rPr>
  </w:style>
  <w:style w:type="character" w:customStyle="1" w:styleId="Heading7Char">
    <w:name w:val="Heading 7 Char"/>
    <w:basedOn w:val="DefaultParagraphFont"/>
    <w:link w:val="Heading7"/>
    <w:rsid w:val="006A4972"/>
    <w:rPr>
      <w:sz w:val="24"/>
      <w:szCs w:val="24"/>
    </w:rPr>
  </w:style>
  <w:style w:type="character" w:customStyle="1" w:styleId="Heading8Char">
    <w:name w:val="Heading 8 Char"/>
    <w:basedOn w:val="DefaultParagraphFont"/>
    <w:link w:val="Heading8"/>
    <w:rsid w:val="006A4972"/>
    <w:rPr>
      <w:i/>
      <w:iCs/>
      <w:sz w:val="24"/>
      <w:szCs w:val="24"/>
    </w:rPr>
  </w:style>
  <w:style w:type="character" w:customStyle="1" w:styleId="Heading9Char">
    <w:name w:val="Heading 9 Char"/>
    <w:basedOn w:val="DefaultParagraphFont"/>
    <w:link w:val="Heading9"/>
    <w:rsid w:val="006A4972"/>
    <w:rPr>
      <w:rFonts w:ascii="Arial" w:hAnsi="Arial" w:cs="Arial"/>
      <w:sz w:val="22"/>
      <w:szCs w:val="22"/>
    </w:rPr>
  </w:style>
  <w:style w:type="paragraph" w:customStyle="1" w:styleId="TableNormal1">
    <w:name w:val="Table Normal1"/>
    <w:basedOn w:val="Normal"/>
    <w:rsid w:val="006A4972"/>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6A497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styleId="TOC4">
    <w:name w:val="toc 4"/>
    <w:basedOn w:val="Normal"/>
    <w:next w:val="Normal"/>
    <w:autoRedefine/>
    <w:rsid w:val="006A4972"/>
    <w:pPr>
      <w:spacing w:before="0" w:after="0"/>
      <w:ind w:left="600"/>
    </w:pPr>
    <w:rPr>
      <w:rFonts w:ascii="Arial" w:hAnsi="Arial"/>
      <w:sz w:val="20"/>
      <w:szCs w:val="20"/>
    </w:rPr>
  </w:style>
  <w:style w:type="paragraph" w:styleId="TOC5">
    <w:name w:val="toc 5"/>
    <w:basedOn w:val="Normal"/>
    <w:next w:val="Normal"/>
    <w:autoRedefine/>
    <w:rsid w:val="006A4972"/>
    <w:pPr>
      <w:spacing w:before="0" w:after="0"/>
      <w:ind w:left="800"/>
    </w:pPr>
    <w:rPr>
      <w:rFonts w:ascii="Arial" w:hAnsi="Arial"/>
      <w:sz w:val="20"/>
      <w:szCs w:val="20"/>
    </w:rPr>
  </w:style>
  <w:style w:type="paragraph" w:styleId="TOC6">
    <w:name w:val="toc 6"/>
    <w:basedOn w:val="Normal"/>
    <w:next w:val="Normal"/>
    <w:autoRedefine/>
    <w:rsid w:val="006A4972"/>
    <w:pPr>
      <w:spacing w:before="0" w:after="0"/>
      <w:ind w:left="1000"/>
    </w:pPr>
    <w:rPr>
      <w:rFonts w:ascii="Arial" w:hAnsi="Arial"/>
      <w:sz w:val="20"/>
      <w:szCs w:val="20"/>
    </w:rPr>
  </w:style>
  <w:style w:type="paragraph" w:styleId="TOC7">
    <w:name w:val="toc 7"/>
    <w:basedOn w:val="Normal"/>
    <w:next w:val="Normal"/>
    <w:autoRedefine/>
    <w:rsid w:val="006A4972"/>
    <w:pPr>
      <w:spacing w:before="0" w:after="0"/>
      <w:ind w:left="1200"/>
    </w:pPr>
    <w:rPr>
      <w:rFonts w:ascii="Arial" w:hAnsi="Arial"/>
      <w:sz w:val="20"/>
      <w:szCs w:val="20"/>
    </w:rPr>
  </w:style>
  <w:style w:type="paragraph" w:styleId="TOC8">
    <w:name w:val="toc 8"/>
    <w:basedOn w:val="Normal"/>
    <w:next w:val="Normal"/>
    <w:autoRedefine/>
    <w:rsid w:val="006A4972"/>
    <w:pPr>
      <w:spacing w:before="0" w:after="0"/>
      <w:ind w:left="1400"/>
    </w:pPr>
    <w:rPr>
      <w:rFonts w:ascii="Arial" w:hAnsi="Arial"/>
      <w:sz w:val="20"/>
      <w:szCs w:val="20"/>
    </w:rPr>
  </w:style>
  <w:style w:type="paragraph" w:styleId="TOC9">
    <w:name w:val="toc 9"/>
    <w:basedOn w:val="Normal"/>
    <w:next w:val="Normal"/>
    <w:autoRedefine/>
    <w:rsid w:val="006A4972"/>
    <w:pPr>
      <w:spacing w:before="0" w:after="0"/>
      <w:ind w:left="1600"/>
    </w:pPr>
    <w:rPr>
      <w:rFonts w:ascii="Arial" w:hAnsi="Arial"/>
      <w:sz w:val="20"/>
      <w:szCs w:val="20"/>
    </w:rPr>
  </w:style>
  <w:style w:type="character" w:styleId="PageNumber">
    <w:name w:val="page number"/>
    <w:basedOn w:val="DefaultParagraphFont"/>
    <w:rsid w:val="006A4972"/>
  </w:style>
  <w:style w:type="paragraph" w:customStyle="1" w:styleId="BoxedElement">
    <w:name w:val="Boxed Element"/>
    <w:basedOn w:val="Normal"/>
    <w:rsid w:val="006A4972"/>
    <w:pPr>
      <w:spacing w:before="0" w:after="40"/>
    </w:pPr>
    <w:rPr>
      <w:rFonts w:ascii="Arial" w:hAnsi="Arial"/>
      <w:sz w:val="18"/>
      <w:szCs w:val="20"/>
    </w:rPr>
  </w:style>
  <w:style w:type="character" w:styleId="FollowedHyperlink">
    <w:name w:val="FollowedHyperlink"/>
    <w:rsid w:val="006A4972"/>
    <w:rPr>
      <w:color w:val="800080"/>
      <w:u w:val="single"/>
    </w:rPr>
  </w:style>
  <w:style w:type="paragraph" w:styleId="Index1">
    <w:name w:val="index 1"/>
    <w:basedOn w:val="Normal"/>
    <w:autoRedefine/>
    <w:rsid w:val="006A4972"/>
    <w:pPr>
      <w:tabs>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02" w:hanging="702"/>
    </w:pPr>
    <w:rPr>
      <w:rFonts w:ascii="Times New Roman" w:hAnsi="Times New Roman"/>
      <w:b/>
      <w:sz w:val="20"/>
      <w:szCs w:val="20"/>
    </w:rPr>
  </w:style>
  <w:style w:type="paragraph" w:styleId="E-mailSignature">
    <w:name w:val="E-mail Signature"/>
    <w:basedOn w:val="Normal"/>
    <w:link w:val="E-mailSignatureChar"/>
    <w:rsid w:val="006A4972"/>
    <w:pPr>
      <w:spacing w:before="0" w:after="0"/>
    </w:pPr>
    <w:rPr>
      <w:rFonts w:ascii="Arial" w:hAnsi="Arial"/>
      <w:sz w:val="20"/>
      <w:szCs w:val="20"/>
    </w:rPr>
  </w:style>
  <w:style w:type="character" w:customStyle="1" w:styleId="E-mailSignatureChar">
    <w:name w:val="E-mail Signature Char"/>
    <w:basedOn w:val="DefaultParagraphFont"/>
    <w:link w:val="E-mailSignature"/>
    <w:rsid w:val="006A4972"/>
    <w:rPr>
      <w:rFonts w:ascii="Arial" w:hAnsi="Arial"/>
    </w:rPr>
  </w:style>
  <w:style w:type="paragraph" w:styleId="BlockText">
    <w:name w:val="Block Text"/>
    <w:basedOn w:val="Normal"/>
    <w:rsid w:val="006A4972"/>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 w:type="paragraph" w:customStyle="1" w:styleId="List2Indent">
    <w:name w:val="List 2 Indent"/>
    <w:basedOn w:val="Normal"/>
    <w:next w:val="Normal"/>
    <w:rsid w:val="006A4972"/>
    <w:pPr>
      <w:spacing w:before="120" w:after="120"/>
      <w:ind w:left="720"/>
      <w:jc w:val="both"/>
    </w:pPr>
    <w:rPr>
      <w:rFonts w:ascii="Arial" w:hAnsi="Arial"/>
      <w:spacing w:val="8"/>
      <w:sz w:val="20"/>
      <w:szCs w:val="20"/>
      <w:lang w:val="en-GB"/>
    </w:rPr>
  </w:style>
  <w:style w:type="paragraph" w:customStyle="1" w:styleId="TableNormal10">
    <w:name w:val="Table Normal1"/>
    <w:basedOn w:val="Normal"/>
    <w:rsid w:val="006A4972"/>
    <w:pPr>
      <w:keepNext/>
      <w:keepLines/>
      <w:tabs>
        <w:tab w:val="left" w:pos="0"/>
        <w:tab w:val="left" w:pos="9360"/>
        <w:tab w:val="left" w:pos="10080"/>
      </w:tabs>
    </w:pPr>
    <w:rPr>
      <w:rFonts w:ascii="Arial" w:hAnsi="Arial"/>
      <w:spacing w:val="8"/>
      <w:sz w:val="16"/>
      <w:szCs w:val="20"/>
      <w:lang w:val="en-GB"/>
    </w:rPr>
  </w:style>
  <w:style w:type="character" w:customStyle="1" w:styleId="Heading2Char">
    <w:name w:val="Heading 2 Char"/>
    <w:basedOn w:val="DefaultParagraphFont"/>
    <w:link w:val="Heading2"/>
    <w:rsid w:val="007D0A2F"/>
    <w:rPr>
      <w:rFonts w:ascii="Calibri Bold" w:eastAsia="ヒラギノ角ゴ Pro W3" w:hAnsi="Calibri Bold"/>
      <w:color w:val="000000"/>
      <w:sz w:val="28"/>
    </w:rPr>
  </w:style>
  <w:style w:type="paragraph" w:styleId="ListParagraph">
    <w:name w:val="List Paragraph"/>
    <w:basedOn w:val="Normal"/>
    <w:uiPriority w:val="34"/>
    <w:qFormat/>
    <w:rsid w:val="007D0A2F"/>
    <w:pPr>
      <w:ind w:left="720"/>
      <w:contextualSpacing/>
    </w:pPr>
  </w:style>
  <w:style w:type="character" w:styleId="UnresolvedMention">
    <w:name w:val="Unresolved Mention"/>
    <w:basedOn w:val="DefaultParagraphFont"/>
    <w:uiPriority w:val="99"/>
    <w:semiHidden/>
    <w:unhideWhenUsed/>
    <w:rsid w:val="00B51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json-schema.org" TargetMode="External"/><Relationship Id="rId2" Type="http://schemas.openxmlformats.org/officeDocument/2006/relationships/customXml" Target="../customXml/item2.xml"/><Relationship Id="rId16" Type="http://schemas.openxmlformats.org/officeDocument/2006/relationships/hyperlink" Target="http://www.isa.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97CA652-2D38-4EF1-BDAB-477339578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278</TotalTime>
  <Pages>3</Pages>
  <Words>492</Words>
  <Characters>3018</Characters>
  <Application>Microsoft Office Word</Application>
  <DocSecurity>0</DocSecurity>
  <Lines>83</Lines>
  <Paragraphs>57</Paragraphs>
  <ScaleCrop>false</ScaleCrop>
  <HeadingPairs>
    <vt:vector size="2" baseType="variant">
      <vt:variant>
        <vt:lpstr>Title</vt:lpstr>
      </vt:variant>
      <vt:variant>
        <vt:i4>1</vt:i4>
      </vt:variant>
    </vt:vector>
  </HeadingPairs>
  <TitlesOfParts>
    <vt:vector size="1" baseType="lpstr">
      <vt:lpstr>B2MML-JSON V0700 Documentation</vt:lpstr>
    </vt:vector>
  </TitlesOfParts>
  <Company>MESA</Company>
  <LinksUpToDate>false</LinksUpToDate>
  <CharactersWithSpaces>3453</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B2MML-JSON V0700 Documentation</dc:title>
  <dc:creator>BlueBook</dc:creator>
  <cp:lastModifiedBy>Dennis Brandl</cp:lastModifiedBy>
  <cp:revision>16</cp:revision>
  <cp:lastPrinted>2020-08-14T16:44:00Z</cp:lastPrinted>
  <dcterms:created xsi:type="dcterms:W3CDTF">2013-03-15T17:57:00Z</dcterms:created>
  <dcterms:modified xsi:type="dcterms:W3CDTF">2020-11-05T14:49:00Z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2020</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0700 - November 2020</vt:lpwstr>
  </property>
  <property fmtid="{D5CDD505-2E9C-101B-9397-08002B2CF9AE}" pid="11" name="Short Description">
    <vt:lpwstr>B2MML-JSON Doc</vt:lpwstr>
  </property>
</Properties>
</file>